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2C5F2B" w:rsidRPr="0084509D" w:rsidRDefault="006A4A16" w:rsidP="0084509D">
      <w:pPr>
        <w:rPr>
          <w:szCs w:val="24"/>
        </w:rPr>
      </w:pPr>
      <w:r>
        <w:rPr>
          <w:szCs w:val="24"/>
        </w:rPr>
        <w:t xml:space="preserve"> </w:t>
      </w:r>
    </w:p>
    <w:sectPr w:rsidR="002C5F2B" w:rsidRPr="0084509D" w:rsidSect="00092702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74A" w:rsidRDefault="002C474A" w:rsidP="006520C8">
      <w:pPr>
        <w:spacing w:after="0" w:line="240" w:lineRule="auto"/>
      </w:pPr>
      <w:r>
        <w:separator/>
      </w:r>
    </w:p>
  </w:endnote>
  <w:endnote w:type="continuationSeparator" w:id="1">
    <w:p w:rsidR="002C474A" w:rsidRDefault="002C474A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A05075">
    <w:pPr>
      <w:pStyle w:val="Footer"/>
      <w:rPr>
        <w:rFonts w:ascii="Goudy Old Style" w:hAnsi="Goudy Old Style"/>
        <w:b/>
        <w:i/>
        <w:color w:val="000000" w:themeColor="text1"/>
        <w:sz w:val="32"/>
        <w:szCs w:val="32"/>
      </w:rPr>
    </w:pPr>
    <w:r w:rsidRPr="00052819">
      <w:rPr>
        <w:rFonts w:ascii="Goudy Old Style" w:hAnsi="Goudy Old Style"/>
        <w:color w:val="000000" w:themeColor="text1"/>
      </w:rPr>
      <w:t xml:space="preserve">                                      </w:t>
    </w:r>
    <w:r w:rsidR="003653E5">
      <w:rPr>
        <w:rFonts w:ascii="Goudy Old Style" w:hAnsi="Goudy Old Style"/>
        <w:color w:val="000000" w:themeColor="text1"/>
      </w:rPr>
      <w:t xml:space="preserve">  </w:t>
    </w:r>
    <w:r w:rsidRPr="00052819">
      <w:rPr>
        <w:rFonts w:ascii="Goudy Old Style" w:hAnsi="Goudy Old Style"/>
        <w:color w:val="000000" w:themeColor="text1"/>
      </w:rPr>
      <w:t xml:space="preserve"> </w:t>
    </w:r>
    <w:r w:rsidR="003653E5">
      <w:rPr>
        <w:rFonts w:ascii="Goudy Old Style" w:hAnsi="Goudy Old Style"/>
        <w:b/>
        <w:i/>
        <w:color w:val="000000" w:themeColor="text1"/>
        <w:sz w:val="32"/>
        <w:szCs w:val="32"/>
      </w:rPr>
      <w:t>Mankraft Techno Solutions,Hyderabad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74A" w:rsidRDefault="002C474A" w:rsidP="006520C8">
      <w:pPr>
        <w:spacing w:after="0" w:line="240" w:lineRule="auto"/>
      </w:pPr>
      <w:r>
        <w:separator/>
      </w:r>
    </w:p>
  </w:footnote>
  <w:footnote w:type="continuationSeparator" w:id="1">
    <w:p w:rsidR="002C474A" w:rsidRDefault="002C474A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A551F8">
    <w:pPr>
      <w:pStyle w:val="Header"/>
      <w:rPr>
        <w:b/>
        <w:sz w:val="28"/>
        <w:szCs w:val="28"/>
      </w:rPr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A551F8">
          <w:rPr>
            <w:rFonts w:ascii="Goudy Old Style" w:hAnsi="Goudy Old Style"/>
            <w:b/>
            <w:i/>
            <w:noProof/>
            <w:color w:val="FF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05075" w:rsidRPr="00966528">
      <w:rPr>
        <w:rFonts w:ascii="Goudy Old Style" w:hAnsi="Goudy Old Style"/>
        <w:b/>
        <w:i/>
        <w:color w:val="FF0000"/>
      </w:rPr>
      <w:t xml:space="preserve">                                                               </w:t>
    </w:r>
    <w:r w:rsidR="003653E5">
      <w:rPr>
        <w:rFonts w:ascii="Goudy Old Style" w:hAnsi="Goudy Old Style"/>
        <w:b/>
        <w:i/>
        <w:sz w:val="28"/>
        <w:szCs w:val="28"/>
      </w:rPr>
      <w:t>Coding Standards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BEA"/>
    <w:multiLevelType w:val="multilevel"/>
    <w:tmpl w:val="5AE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D24B7"/>
    <w:multiLevelType w:val="multilevel"/>
    <w:tmpl w:val="7534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937EF"/>
    <w:multiLevelType w:val="multilevel"/>
    <w:tmpl w:val="F3E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E0605"/>
    <w:multiLevelType w:val="multilevel"/>
    <w:tmpl w:val="60E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6000A"/>
    <w:multiLevelType w:val="multilevel"/>
    <w:tmpl w:val="498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85302"/>
    <w:multiLevelType w:val="multilevel"/>
    <w:tmpl w:val="6DF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E4189"/>
    <w:multiLevelType w:val="multilevel"/>
    <w:tmpl w:val="D79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13BD5"/>
    <w:multiLevelType w:val="multilevel"/>
    <w:tmpl w:val="41F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896022"/>
    <w:multiLevelType w:val="multilevel"/>
    <w:tmpl w:val="9F64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90BB9"/>
    <w:multiLevelType w:val="multilevel"/>
    <w:tmpl w:val="D96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C2314"/>
    <w:multiLevelType w:val="multilevel"/>
    <w:tmpl w:val="BBC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83273B"/>
    <w:multiLevelType w:val="multilevel"/>
    <w:tmpl w:val="720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E00A55"/>
    <w:multiLevelType w:val="multilevel"/>
    <w:tmpl w:val="1AC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996729"/>
    <w:multiLevelType w:val="multilevel"/>
    <w:tmpl w:val="BF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AB72B6"/>
    <w:multiLevelType w:val="multilevel"/>
    <w:tmpl w:val="FD6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E1C4C"/>
    <w:multiLevelType w:val="multilevel"/>
    <w:tmpl w:val="78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D3CC2"/>
    <w:multiLevelType w:val="multilevel"/>
    <w:tmpl w:val="32A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2875D6"/>
    <w:multiLevelType w:val="multilevel"/>
    <w:tmpl w:val="C0F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995AAA"/>
    <w:multiLevelType w:val="multilevel"/>
    <w:tmpl w:val="E29A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144BA7"/>
    <w:multiLevelType w:val="multilevel"/>
    <w:tmpl w:val="F30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8009BA"/>
    <w:multiLevelType w:val="multilevel"/>
    <w:tmpl w:val="A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5033"/>
    <w:multiLevelType w:val="multilevel"/>
    <w:tmpl w:val="FC2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0558BD"/>
    <w:multiLevelType w:val="multilevel"/>
    <w:tmpl w:val="31B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2F2F7B"/>
    <w:multiLevelType w:val="multilevel"/>
    <w:tmpl w:val="64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392AB1"/>
    <w:multiLevelType w:val="multilevel"/>
    <w:tmpl w:val="E728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3C27C6"/>
    <w:multiLevelType w:val="multilevel"/>
    <w:tmpl w:val="2C5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EE1772"/>
    <w:multiLevelType w:val="multilevel"/>
    <w:tmpl w:val="5F9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0216BD"/>
    <w:multiLevelType w:val="multilevel"/>
    <w:tmpl w:val="181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F02C2C"/>
    <w:multiLevelType w:val="multilevel"/>
    <w:tmpl w:val="7EB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252AE2"/>
    <w:multiLevelType w:val="multilevel"/>
    <w:tmpl w:val="B8A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81263F3"/>
    <w:multiLevelType w:val="multilevel"/>
    <w:tmpl w:val="3A5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9F723D6"/>
    <w:multiLevelType w:val="multilevel"/>
    <w:tmpl w:val="FE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CA908F4"/>
    <w:multiLevelType w:val="multilevel"/>
    <w:tmpl w:val="45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5D04A7"/>
    <w:multiLevelType w:val="multilevel"/>
    <w:tmpl w:val="59F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EE71460"/>
    <w:multiLevelType w:val="multilevel"/>
    <w:tmpl w:val="B6B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0D22DD7"/>
    <w:multiLevelType w:val="multilevel"/>
    <w:tmpl w:val="BB1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4D0892"/>
    <w:multiLevelType w:val="multilevel"/>
    <w:tmpl w:val="01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D90AAF"/>
    <w:multiLevelType w:val="multilevel"/>
    <w:tmpl w:val="F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704237"/>
    <w:multiLevelType w:val="multilevel"/>
    <w:tmpl w:val="E09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37683"/>
    <w:multiLevelType w:val="multilevel"/>
    <w:tmpl w:val="8D8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24985"/>
    <w:multiLevelType w:val="multilevel"/>
    <w:tmpl w:val="548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5E316F3"/>
    <w:multiLevelType w:val="multilevel"/>
    <w:tmpl w:val="59D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670336E"/>
    <w:multiLevelType w:val="multilevel"/>
    <w:tmpl w:val="8B88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7294E50"/>
    <w:multiLevelType w:val="multilevel"/>
    <w:tmpl w:val="0C7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7545BDF"/>
    <w:multiLevelType w:val="multilevel"/>
    <w:tmpl w:val="6E9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B278C9"/>
    <w:multiLevelType w:val="multilevel"/>
    <w:tmpl w:val="1F7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18322E"/>
    <w:multiLevelType w:val="multilevel"/>
    <w:tmpl w:val="781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ADF3822"/>
    <w:multiLevelType w:val="multilevel"/>
    <w:tmpl w:val="7B0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B39356F"/>
    <w:multiLevelType w:val="multilevel"/>
    <w:tmpl w:val="43F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BC5ECF"/>
    <w:multiLevelType w:val="multilevel"/>
    <w:tmpl w:val="DF7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E17836"/>
    <w:multiLevelType w:val="multilevel"/>
    <w:tmpl w:val="1D0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C041B2C"/>
    <w:multiLevelType w:val="multilevel"/>
    <w:tmpl w:val="5E3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C7C1296"/>
    <w:multiLevelType w:val="multilevel"/>
    <w:tmpl w:val="692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CAE22D3"/>
    <w:multiLevelType w:val="multilevel"/>
    <w:tmpl w:val="76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117C92"/>
    <w:multiLevelType w:val="multilevel"/>
    <w:tmpl w:val="A3D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D2A299E"/>
    <w:multiLevelType w:val="multilevel"/>
    <w:tmpl w:val="9F64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A76CAE"/>
    <w:multiLevelType w:val="multilevel"/>
    <w:tmpl w:val="16A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822B5F"/>
    <w:multiLevelType w:val="multilevel"/>
    <w:tmpl w:val="24B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08B4402"/>
    <w:multiLevelType w:val="hybridMultilevel"/>
    <w:tmpl w:val="F8686D64"/>
    <w:lvl w:ilvl="0" w:tplc="AE488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1051A3A"/>
    <w:multiLevelType w:val="multilevel"/>
    <w:tmpl w:val="9AD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10B0082"/>
    <w:multiLevelType w:val="multilevel"/>
    <w:tmpl w:val="779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1AA5F79"/>
    <w:multiLevelType w:val="multilevel"/>
    <w:tmpl w:val="C9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C05FF0"/>
    <w:multiLevelType w:val="multilevel"/>
    <w:tmpl w:val="98D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57E299D"/>
    <w:multiLevelType w:val="multilevel"/>
    <w:tmpl w:val="5C6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D6CB0"/>
    <w:multiLevelType w:val="multilevel"/>
    <w:tmpl w:val="C49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0F5D65"/>
    <w:multiLevelType w:val="multilevel"/>
    <w:tmpl w:val="7E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CB76AF"/>
    <w:multiLevelType w:val="multilevel"/>
    <w:tmpl w:val="DF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A643232"/>
    <w:multiLevelType w:val="multilevel"/>
    <w:tmpl w:val="A53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740F34"/>
    <w:multiLevelType w:val="multilevel"/>
    <w:tmpl w:val="BC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DE58BD"/>
    <w:multiLevelType w:val="multilevel"/>
    <w:tmpl w:val="440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1F04D6"/>
    <w:multiLevelType w:val="hybridMultilevel"/>
    <w:tmpl w:val="7CF8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495B2A"/>
    <w:multiLevelType w:val="multilevel"/>
    <w:tmpl w:val="489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557FDD"/>
    <w:multiLevelType w:val="multilevel"/>
    <w:tmpl w:val="26B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7A4607"/>
    <w:multiLevelType w:val="multilevel"/>
    <w:tmpl w:val="7F2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8F55C1"/>
    <w:multiLevelType w:val="multilevel"/>
    <w:tmpl w:val="423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1863846"/>
    <w:multiLevelType w:val="multilevel"/>
    <w:tmpl w:val="15B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A30DC7"/>
    <w:multiLevelType w:val="multilevel"/>
    <w:tmpl w:val="90B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FF6C26"/>
    <w:multiLevelType w:val="multilevel"/>
    <w:tmpl w:val="6CD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4F5EC8"/>
    <w:multiLevelType w:val="multilevel"/>
    <w:tmpl w:val="D93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7D42852"/>
    <w:multiLevelType w:val="multilevel"/>
    <w:tmpl w:val="1384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9D87F10"/>
    <w:multiLevelType w:val="multilevel"/>
    <w:tmpl w:val="D7F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B174384"/>
    <w:multiLevelType w:val="hybridMultilevel"/>
    <w:tmpl w:val="4CCC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5C719B"/>
    <w:multiLevelType w:val="multilevel"/>
    <w:tmpl w:val="23A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D68332A"/>
    <w:multiLevelType w:val="multilevel"/>
    <w:tmpl w:val="382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E8C6EF8"/>
    <w:multiLevelType w:val="multilevel"/>
    <w:tmpl w:val="CA0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EDF5116"/>
    <w:multiLevelType w:val="multilevel"/>
    <w:tmpl w:val="EA9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2D6364"/>
    <w:multiLevelType w:val="multilevel"/>
    <w:tmpl w:val="96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0392DDE"/>
    <w:multiLevelType w:val="multilevel"/>
    <w:tmpl w:val="B3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1ED7DFD"/>
    <w:multiLevelType w:val="multilevel"/>
    <w:tmpl w:val="28D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2C9775B"/>
    <w:multiLevelType w:val="multilevel"/>
    <w:tmpl w:val="864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6081845"/>
    <w:multiLevelType w:val="multilevel"/>
    <w:tmpl w:val="82F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61164C2"/>
    <w:multiLevelType w:val="multilevel"/>
    <w:tmpl w:val="736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7BF5F2B"/>
    <w:multiLevelType w:val="multilevel"/>
    <w:tmpl w:val="93FA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9A072B3"/>
    <w:multiLevelType w:val="multilevel"/>
    <w:tmpl w:val="03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A2609B5"/>
    <w:multiLevelType w:val="multilevel"/>
    <w:tmpl w:val="4AE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B4F146A"/>
    <w:multiLevelType w:val="multilevel"/>
    <w:tmpl w:val="A1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C0425EB"/>
    <w:multiLevelType w:val="multilevel"/>
    <w:tmpl w:val="D23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C5E1577"/>
    <w:multiLevelType w:val="multilevel"/>
    <w:tmpl w:val="71D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D9C3FD2"/>
    <w:multiLevelType w:val="multilevel"/>
    <w:tmpl w:val="505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E9B0ABD"/>
    <w:multiLevelType w:val="multilevel"/>
    <w:tmpl w:val="29F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0857984"/>
    <w:multiLevelType w:val="multilevel"/>
    <w:tmpl w:val="23E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41403F7"/>
    <w:multiLevelType w:val="multilevel"/>
    <w:tmpl w:val="89D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4FD4DA6"/>
    <w:multiLevelType w:val="multilevel"/>
    <w:tmpl w:val="22C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62D5D22"/>
    <w:multiLevelType w:val="multilevel"/>
    <w:tmpl w:val="4D2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63C1CCC"/>
    <w:multiLevelType w:val="multilevel"/>
    <w:tmpl w:val="FBA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6671C4F"/>
    <w:multiLevelType w:val="multilevel"/>
    <w:tmpl w:val="F9C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BA7E8D"/>
    <w:multiLevelType w:val="hybridMultilevel"/>
    <w:tmpl w:val="964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5446F"/>
    <w:multiLevelType w:val="multilevel"/>
    <w:tmpl w:val="3A1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99D5FF3"/>
    <w:multiLevelType w:val="hybridMultilevel"/>
    <w:tmpl w:val="EBD2602A"/>
    <w:lvl w:ilvl="0" w:tplc="180E29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523"/>
    <w:multiLevelType w:val="multilevel"/>
    <w:tmpl w:val="572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AA7345B"/>
    <w:multiLevelType w:val="multilevel"/>
    <w:tmpl w:val="676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D25495D"/>
    <w:multiLevelType w:val="multilevel"/>
    <w:tmpl w:val="8C8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4A616B"/>
    <w:multiLevelType w:val="multilevel"/>
    <w:tmpl w:val="05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E4C7C9A"/>
    <w:multiLevelType w:val="multilevel"/>
    <w:tmpl w:val="DEC4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6F40B0"/>
    <w:multiLevelType w:val="multilevel"/>
    <w:tmpl w:val="BC0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72325A"/>
    <w:multiLevelType w:val="multilevel"/>
    <w:tmpl w:val="AD8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F123885"/>
    <w:multiLevelType w:val="multilevel"/>
    <w:tmpl w:val="F4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F2E534A"/>
    <w:multiLevelType w:val="multilevel"/>
    <w:tmpl w:val="266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FA82B0F"/>
    <w:multiLevelType w:val="multilevel"/>
    <w:tmpl w:val="470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FF05BA1"/>
    <w:multiLevelType w:val="multilevel"/>
    <w:tmpl w:val="F5A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5"/>
  </w:num>
  <w:num w:numId="2">
    <w:abstractNumId w:val="93"/>
  </w:num>
  <w:num w:numId="3">
    <w:abstractNumId w:val="53"/>
  </w:num>
  <w:num w:numId="4">
    <w:abstractNumId w:val="78"/>
  </w:num>
  <w:num w:numId="5">
    <w:abstractNumId w:val="5"/>
  </w:num>
  <w:num w:numId="6">
    <w:abstractNumId w:val="107"/>
  </w:num>
  <w:num w:numId="7">
    <w:abstractNumId w:val="62"/>
  </w:num>
  <w:num w:numId="8">
    <w:abstractNumId w:val="103"/>
  </w:num>
  <w:num w:numId="9">
    <w:abstractNumId w:val="48"/>
  </w:num>
  <w:num w:numId="10">
    <w:abstractNumId w:val="102"/>
  </w:num>
  <w:num w:numId="11">
    <w:abstractNumId w:val="110"/>
  </w:num>
  <w:num w:numId="12">
    <w:abstractNumId w:val="101"/>
  </w:num>
  <w:num w:numId="13">
    <w:abstractNumId w:val="56"/>
  </w:num>
  <w:num w:numId="14">
    <w:abstractNumId w:val="98"/>
  </w:num>
  <w:num w:numId="15">
    <w:abstractNumId w:val="28"/>
  </w:num>
  <w:num w:numId="16">
    <w:abstractNumId w:val="21"/>
  </w:num>
  <w:num w:numId="17">
    <w:abstractNumId w:val="55"/>
  </w:num>
  <w:num w:numId="18">
    <w:abstractNumId w:val="6"/>
  </w:num>
  <w:num w:numId="19">
    <w:abstractNumId w:val="68"/>
  </w:num>
  <w:num w:numId="20">
    <w:abstractNumId w:val="99"/>
  </w:num>
  <w:num w:numId="21">
    <w:abstractNumId w:val="80"/>
  </w:num>
  <w:num w:numId="22">
    <w:abstractNumId w:val="92"/>
  </w:num>
  <w:num w:numId="23">
    <w:abstractNumId w:val="13"/>
  </w:num>
  <w:num w:numId="24">
    <w:abstractNumId w:val="77"/>
  </w:num>
  <w:num w:numId="25">
    <w:abstractNumId w:val="73"/>
  </w:num>
  <w:num w:numId="26">
    <w:abstractNumId w:val="90"/>
  </w:num>
  <w:num w:numId="27">
    <w:abstractNumId w:val="17"/>
  </w:num>
  <w:num w:numId="28">
    <w:abstractNumId w:val="81"/>
  </w:num>
  <w:num w:numId="29">
    <w:abstractNumId w:val="59"/>
  </w:num>
  <w:num w:numId="30">
    <w:abstractNumId w:val="113"/>
  </w:num>
  <w:num w:numId="31">
    <w:abstractNumId w:val="29"/>
  </w:num>
  <w:num w:numId="32">
    <w:abstractNumId w:val="61"/>
  </w:num>
  <w:num w:numId="33">
    <w:abstractNumId w:val="33"/>
  </w:num>
  <w:num w:numId="34">
    <w:abstractNumId w:val="86"/>
  </w:num>
  <w:num w:numId="35">
    <w:abstractNumId w:val="31"/>
  </w:num>
  <w:num w:numId="36">
    <w:abstractNumId w:val="15"/>
  </w:num>
  <w:num w:numId="37">
    <w:abstractNumId w:val="64"/>
  </w:num>
  <w:num w:numId="38">
    <w:abstractNumId w:val="2"/>
  </w:num>
  <w:num w:numId="39">
    <w:abstractNumId w:val="25"/>
  </w:num>
  <w:num w:numId="40">
    <w:abstractNumId w:val="26"/>
  </w:num>
  <w:num w:numId="41">
    <w:abstractNumId w:val="69"/>
  </w:num>
  <w:num w:numId="42">
    <w:abstractNumId w:val="104"/>
  </w:num>
  <w:num w:numId="43">
    <w:abstractNumId w:val="84"/>
  </w:num>
  <w:num w:numId="44">
    <w:abstractNumId w:val="65"/>
  </w:num>
  <w:num w:numId="45">
    <w:abstractNumId w:val="4"/>
  </w:num>
  <w:num w:numId="46">
    <w:abstractNumId w:val="85"/>
  </w:num>
  <w:num w:numId="47">
    <w:abstractNumId w:val="20"/>
  </w:num>
  <w:num w:numId="48">
    <w:abstractNumId w:val="112"/>
  </w:num>
  <w:num w:numId="49">
    <w:abstractNumId w:val="44"/>
  </w:num>
  <w:num w:numId="50">
    <w:abstractNumId w:val="30"/>
  </w:num>
  <w:num w:numId="51">
    <w:abstractNumId w:val="19"/>
  </w:num>
  <w:num w:numId="52">
    <w:abstractNumId w:val="0"/>
  </w:num>
  <w:num w:numId="53">
    <w:abstractNumId w:val="32"/>
  </w:num>
  <w:num w:numId="54">
    <w:abstractNumId w:val="91"/>
  </w:num>
  <w:num w:numId="55">
    <w:abstractNumId w:val="7"/>
  </w:num>
  <w:num w:numId="56">
    <w:abstractNumId w:val="8"/>
  </w:num>
  <w:num w:numId="57">
    <w:abstractNumId w:val="42"/>
  </w:num>
  <w:num w:numId="58">
    <w:abstractNumId w:val="11"/>
  </w:num>
  <w:num w:numId="59">
    <w:abstractNumId w:val="16"/>
  </w:num>
  <w:num w:numId="60">
    <w:abstractNumId w:val="89"/>
  </w:num>
  <w:num w:numId="61">
    <w:abstractNumId w:val="36"/>
  </w:num>
  <w:num w:numId="62">
    <w:abstractNumId w:val="63"/>
  </w:num>
  <w:num w:numId="63">
    <w:abstractNumId w:val="114"/>
  </w:num>
  <w:num w:numId="64">
    <w:abstractNumId w:val="71"/>
  </w:num>
  <w:num w:numId="65">
    <w:abstractNumId w:val="97"/>
  </w:num>
  <w:num w:numId="66">
    <w:abstractNumId w:val="10"/>
  </w:num>
  <w:num w:numId="67">
    <w:abstractNumId w:val="94"/>
  </w:num>
  <w:num w:numId="68">
    <w:abstractNumId w:val="34"/>
  </w:num>
  <w:num w:numId="69">
    <w:abstractNumId w:val="87"/>
  </w:num>
  <w:num w:numId="70">
    <w:abstractNumId w:val="79"/>
  </w:num>
  <w:num w:numId="71">
    <w:abstractNumId w:val="76"/>
  </w:num>
  <w:num w:numId="72">
    <w:abstractNumId w:val="18"/>
  </w:num>
  <w:num w:numId="73">
    <w:abstractNumId w:val="67"/>
  </w:num>
  <w:num w:numId="74">
    <w:abstractNumId w:val="41"/>
  </w:num>
  <w:num w:numId="75">
    <w:abstractNumId w:val="3"/>
  </w:num>
  <w:num w:numId="76">
    <w:abstractNumId w:val="50"/>
  </w:num>
  <w:num w:numId="77">
    <w:abstractNumId w:val="117"/>
  </w:num>
  <w:num w:numId="78">
    <w:abstractNumId w:val="27"/>
  </w:num>
  <w:num w:numId="79">
    <w:abstractNumId w:val="54"/>
  </w:num>
  <w:num w:numId="80">
    <w:abstractNumId w:val="38"/>
  </w:num>
  <w:num w:numId="81">
    <w:abstractNumId w:val="74"/>
  </w:num>
  <w:num w:numId="82">
    <w:abstractNumId w:val="52"/>
  </w:num>
  <w:num w:numId="83">
    <w:abstractNumId w:val="23"/>
  </w:num>
  <w:num w:numId="84">
    <w:abstractNumId w:val="45"/>
  </w:num>
  <w:num w:numId="85">
    <w:abstractNumId w:val="95"/>
  </w:num>
  <w:num w:numId="86">
    <w:abstractNumId w:val="119"/>
  </w:num>
  <w:num w:numId="87">
    <w:abstractNumId w:val="47"/>
  </w:num>
  <w:num w:numId="88">
    <w:abstractNumId w:val="96"/>
  </w:num>
  <w:num w:numId="89">
    <w:abstractNumId w:val="51"/>
  </w:num>
  <w:num w:numId="90">
    <w:abstractNumId w:val="1"/>
  </w:num>
  <w:num w:numId="91">
    <w:abstractNumId w:val="118"/>
  </w:num>
  <w:num w:numId="92">
    <w:abstractNumId w:val="43"/>
  </w:num>
  <w:num w:numId="93">
    <w:abstractNumId w:val="66"/>
  </w:num>
  <w:num w:numId="94">
    <w:abstractNumId w:val="72"/>
  </w:num>
  <w:num w:numId="95">
    <w:abstractNumId w:val="115"/>
  </w:num>
  <w:num w:numId="96">
    <w:abstractNumId w:val="75"/>
  </w:num>
  <w:num w:numId="97">
    <w:abstractNumId w:val="37"/>
  </w:num>
  <w:num w:numId="98">
    <w:abstractNumId w:val="83"/>
  </w:num>
  <w:num w:numId="99">
    <w:abstractNumId w:val="12"/>
  </w:num>
  <w:num w:numId="100">
    <w:abstractNumId w:val="111"/>
  </w:num>
  <w:num w:numId="101">
    <w:abstractNumId w:val="35"/>
  </w:num>
  <w:num w:numId="102">
    <w:abstractNumId w:val="14"/>
  </w:num>
  <w:num w:numId="103">
    <w:abstractNumId w:val="46"/>
  </w:num>
  <w:num w:numId="104">
    <w:abstractNumId w:val="22"/>
  </w:num>
  <w:num w:numId="105">
    <w:abstractNumId w:val="9"/>
  </w:num>
  <w:num w:numId="106">
    <w:abstractNumId w:val="57"/>
  </w:num>
  <w:num w:numId="107">
    <w:abstractNumId w:val="40"/>
  </w:num>
  <w:num w:numId="108">
    <w:abstractNumId w:val="24"/>
  </w:num>
  <w:num w:numId="109">
    <w:abstractNumId w:val="100"/>
  </w:num>
  <w:num w:numId="110">
    <w:abstractNumId w:val="82"/>
  </w:num>
  <w:num w:numId="111">
    <w:abstractNumId w:val="109"/>
  </w:num>
  <w:num w:numId="112">
    <w:abstractNumId w:val="49"/>
  </w:num>
  <w:num w:numId="113">
    <w:abstractNumId w:val="60"/>
  </w:num>
  <w:num w:numId="114">
    <w:abstractNumId w:val="88"/>
  </w:num>
  <w:num w:numId="115">
    <w:abstractNumId w:val="116"/>
  </w:num>
  <w:num w:numId="116">
    <w:abstractNumId w:val="106"/>
  </w:num>
  <w:num w:numId="117">
    <w:abstractNumId w:val="58"/>
  </w:num>
  <w:num w:numId="118">
    <w:abstractNumId w:val="39"/>
  </w:num>
  <w:num w:numId="119">
    <w:abstractNumId w:val="108"/>
  </w:num>
  <w:num w:numId="120">
    <w:abstractNumId w:val="70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0418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C474A"/>
    <w:rsid w:val="000002B6"/>
    <w:rsid w:val="000013B7"/>
    <w:rsid w:val="00015CF3"/>
    <w:rsid w:val="0002172C"/>
    <w:rsid w:val="00023EB8"/>
    <w:rsid w:val="00025394"/>
    <w:rsid w:val="00037B68"/>
    <w:rsid w:val="00047CD6"/>
    <w:rsid w:val="00052819"/>
    <w:rsid w:val="00053B38"/>
    <w:rsid w:val="00061BE9"/>
    <w:rsid w:val="00065359"/>
    <w:rsid w:val="00070651"/>
    <w:rsid w:val="0007156C"/>
    <w:rsid w:val="0007309B"/>
    <w:rsid w:val="00073D26"/>
    <w:rsid w:val="00077BE0"/>
    <w:rsid w:val="000812FB"/>
    <w:rsid w:val="00092702"/>
    <w:rsid w:val="00097CDC"/>
    <w:rsid w:val="00097E33"/>
    <w:rsid w:val="000A1D0B"/>
    <w:rsid w:val="000B25C4"/>
    <w:rsid w:val="000B50C8"/>
    <w:rsid w:val="000B60D2"/>
    <w:rsid w:val="000B69F8"/>
    <w:rsid w:val="000D4AA7"/>
    <w:rsid w:val="000E4934"/>
    <w:rsid w:val="000E57A7"/>
    <w:rsid w:val="000F4BD9"/>
    <w:rsid w:val="00104593"/>
    <w:rsid w:val="00106458"/>
    <w:rsid w:val="001122F5"/>
    <w:rsid w:val="00114E40"/>
    <w:rsid w:val="00115AC3"/>
    <w:rsid w:val="00124B64"/>
    <w:rsid w:val="00127D6A"/>
    <w:rsid w:val="00133F45"/>
    <w:rsid w:val="0013567B"/>
    <w:rsid w:val="00135CFB"/>
    <w:rsid w:val="001519F6"/>
    <w:rsid w:val="00180BD7"/>
    <w:rsid w:val="00190A41"/>
    <w:rsid w:val="001B68D3"/>
    <w:rsid w:val="001C0AA3"/>
    <w:rsid w:val="001C4B7F"/>
    <w:rsid w:val="001C790B"/>
    <w:rsid w:val="001D60E8"/>
    <w:rsid w:val="001E6D14"/>
    <w:rsid w:val="001F4153"/>
    <w:rsid w:val="001F69D7"/>
    <w:rsid w:val="002050C5"/>
    <w:rsid w:val="002053FC"/>
    <w:rsid w:val="002120E0"/>
    <w:rsid w:val="00222AB3"/>
    <w:rsid w:val="00224535"/>
    <w:rsid w:val="00233AAB"/>
    <w:rsid w:val="00235A32"/>
    <w:rsid w:val="002431DF"/>
    <w:rsid w:val="0024676B"/>
    <w:rsid w:val="00247B3B"/>
    <w:rsid w:val="00247BBF"/>
    <w:rsid w:val="00252CB0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4A20"/>
    <w:rsid w:val="002A52E0"/>
    <w:rsid w:val="002C09F3"/>
    <w:rsid w:val="002C474A"/>
    <w:rsid w:val="002C5F2B"/>
    <w:rsid w:val="002D0A7D"/>
    <w:rsid w:val="002D485B"/>
    <w:rsid w:val="002E045A"/>
    <w:rsid w:val="002E35D7"/>
    <w:rsid w:val="002E5CA2"/>
    <w:rsid w:val="002E7B00"/>
    <w:rsid w:val="003147C2"/>
    <w:rsid w:val="00320AF0"/>
    <w:rsid w:val="00332687"/>
    <w:rsid w:val="00335F0D"/>
    <w:rsid w:val="00337AEB"/>
    <w:rsid w:val="003653E5"/>
    <w:rsid w:val="00366C73"/>
    <w:rsid w:val="00374168"/>
    <w:rsid w:val="00374674"/>
    <w:rsid w:val="003749E3"/>
    <w:rsid w:val="00396761"/>
    <w:rsid w:val="003A0E41"/>
    <w:rsid w:val="003A4A00"/>
    <w:rsid w:val="003A6EB5"/>
    <w:rsid w:val="003A74EC"/>
    <w:rsid w:val="003B080E"/>
    <w:rsid w:val="003B1457"/>
    <w:rsid w:val="003B66F1"/>
    <w:rsid w:val="003C2020"/>
    <w:rsid w:val="003C7980"/>
    <w:rsid w:val="003D4491"/>
    <w:rsid w:val="003D5D50"/>
    <w:rsid w:val="003D7FCD"/>
    <w:rsid w:val="003E7B7A"/>
    <w:rsid w:val="003F095E"/>
    <w:rsid w:val="003F1025"/>
    <w:rsid w:val="004015CB"/>
    <w:rsid w:val="004042DA"/>
    <w:rsid w:val="00407854"/>
    <w:rsid w:val="0042714D"/>
    <w:rsid w:val="00450065"/>
    <w:rsid w:val="004A4B2E"/>
    <w:rsid w:val="004B200D"/>
    <w:rsid w:val="004B23AD"/>
    <w:rsid w:val="004B3C45"/>
    <w:rsid w:val="004B7940"/>
    <w:rsid w:val="004E1825"/>
    <w:rsid w:val="00510BF9"/>
    <w:rsid w:val="00513DDE"/>
    <w:rsid w:val="005159D0"/>
    <w:rsid w:val="005257E3"/>
    <w:rsid w:val="0052615D"/>
    <w:rsid w:val="005330F1"/>
    <w:rsid w:val="005456A5"/>
    <w:rsid w:val="005562A9"/>
    <w:rsid w:val="0055657D"/>
    <w:rsid w:val="005643DF"/>
    <w:rsid w:val="005743A9"/>
    <w:rsid w:val="0057797A"/>
    <w:rsid w:val="00577FA6"/>
    <w:rsid w:val="005900AF"/>
    <w:rsid w:val="005940D9"/>
    <w:rsid w:val="0059428D"/>
    <w:rsid w:val="00594EC1"/>
    <w:rsid w:val="005A606F"/>
    <w:rsid w:val="005D17E0"/>
    <w:rsid w:val="005D668D"/>
    <w:rsid w:val="005F1693"/>
    <w:rsid w:val="005F350E"/>
    <w:rsid w:val="00601595"/>
    <w:rsid w:val="0060312E"/>
    <w:rsid w:val="006044E9"/>
    <w:rsid w:val="00607E2E"/>
    <w:rsid w:val="00632316"/>
    <w:rsid w:val="00634308"/>
    <w:rsid w:val="00640665"/>
    <w:rsid w:val="00642997"/>
    <w:rsid w:val="00651F85"/>
    <w:rsid w:val="006520C8"/>
    <w:rsid w:val="006675E4"/>
    <w:rsid w:val="0067121F"/>
    <w:rsid w:val="006819FC"/>
    <w:rsid w:val="00693737"/>
    <w:rsid w:val="006959B3"/>
    <w:rsid w:val="006A4A16"/>
    <w:rsid w:val="006A7445"/>
    <w:rsid w:val="006B2BEC"/>
    <w:rsid w:val="006C3723"/>
    <w:rsid w:val="006C65F8"/>
    <w:rsid w:val="006C6DA6"/>
    <w:rsid w:val="006D2691"/>
    <w:rsid w:val="006D2FE8"/>
    <w:rsid w:val="006E4A19"/>
    <w:rsid w:val="006F0B26"/>
    <w:rsid w:val="007078B5"/>
    <w:rsid w:val="0071699A"/>
    <w:rsid w:val="0072110E"/>
    <w:rsid w:val="00724159"/>
    <w:rsid w:val="00760902"/>
    <w:rsid w:val="0077687D"/>
    <w:rsid w:val="007825B0"/>
    <w:rsid w:val="00783B69"/>
    <w:rsid w:val="0078731A"/>
    <w:rsid w:val="00793911"/>
    <w:rsid w:val="00796380"/>
    <w:rsid w:val="007A47C3"/>
    <w:rsid w:val="007A5E3C"/>
    <w:rsid w:val="007B0F6F"/>
    <w:rsid w:val="007B3CEC"/>
    <w:rsid w:val="007C65A8"/>
    <w:rsid w:val="007C7C66"/>
    <w:rsid w:val="007D4F36"/>
    <w:rsid w:val="007E02EC"/>
    <w:rsid w:val="00804A1F"/>
    <w:rsid w:val="0081116D"/>
    <w:rsid w:val="0081295B"/>
    <w:rsid w:val="0081335D"/>
    <w:rsid w:val="00817B90"/>
    <w:rsid w:val="00820F0F"/>
    <w:rsid w:val="00823D1D"/>
    <w:rsid w:val="00825FA2"/>
    <w:rsid w:val="0083099F"/>
    <w:rsid w:val="00831869"/>
    <w:rsid w:val="008350D4"/>
    <w:rsid w:val="008417EF"/>
    <w:rsid w:val="008423D7"/>
    <w:rsid w:val="00842663"/>
    <w:rsid w:val="00843C66"/>
    <w:rsid w:val="00844B52"/>
    <w:rsid w:val="0084509D"/>
    <w:rsid w:val="008618F0"/>
    <w:rsid w:val="00865B99"/>
    <w:rsid w:val="00877751"/>
    <w:rsid w:val="00887737"/>
    <w:rsid w:val="008905C1"/>
    <w:rsid w:val="00890B39"/>
    <w:rsid w:val="00894D84"/>
    <w:rsid w:val="008962BE"/>
    <w:rsid w:val="008B3D5C"/>
    <w:rsid w:val="008C0F21"/>
    <w:rsid w:val="008C3573"/>
    <w:rsid w:val="008C7D26"/>
    <w:rsid w:val="008D2356"/>
    <w:rsid w:val="008D4C8A"/>
    <w:rsid w:val="008E5144"/>
    <w:rsid w:val="00900FF6"/>
    <w:rsid w:val="0090103A"/>
    <w:rsid w:val="00906309"/>
    <w:rsid w:val="00926F6D"/>
    <w:rsid w:val="00933023"/>
    <w:rsid w:val="009357BD"/>
    <w:rsid w:val="009410C7"/>
    <w:rsid w:val="00941AE3"/>
    <w:rsid w:val="00960ECD"/>
    <w:rsid w:val="00962C02"/>
    <w:rsid w:val="00966528"/>
    <w:rsid w:val="009734E5"/>
    <w:rsid w:val="00974BCA"/>
    <w:rsid w:val="00975B52"/>
    <w:rsid w:val="00982305"/>
    <w:rsid w:val="00984BE0"/>
    <w:rsid w:val="009851B9"/>
    <w:rsid w:val="0099066B"/>
    <w:rsid w:val="009973C0"/>
    <w:rsid w:val="009A48B0"/>
    <w:rsid w:val="009A5A2E"/>
    <w:rsid w:val="009A7CE5"/>
    <w:rsid w:val="009B208F"/>
    <w:rsid w:val="009B4335"/>
    <w:rsid w:val="009C13BB"/>
    <w:rsid w:val="009C3FB8"/>
    <w:rsid w:val="009C720E"/>
    <w:rsid w:val="009D10C8"/>
    <w:rsid w:val="009D71D0"/>
    <w:rsid w:val="009E2C91"/>
    <w:rsid w:val="009F42DC"/>
    <w:rsid w:val="009F7028"/>
    <w:rsid w:val="00A017D3"/>
    <w:rsid w:val="00A01841"/>
    <w:rsid w:val="00A05075"/>
    <w:rsid w:val="00A12024"/>
    <w:rsid w:val="00A3651D"/>
    <w:rsid w:val="00A468F5"/>
    <w:rsid w:val="00A5022D"/>
    <w:rsid w:val="00A5285C"/>
    <w:rsid w:val="00A551F8"/>
    <w:rsid w:val="00A6125C"/>
    <w:rsid w:val="00A639FA"/>
    <w:rsid w:val="00A6686F"/>
    <w:rsid w:val="00A709BA"/>
    <w:rsid w:val="00A7409F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4A40"/>
    <w:rsid w:val="00AD52F3"/>
    <w:rsid w:val="00AE4458"/>
    <w:rsid w:val="00B0210E"/>
    <w:rsid w:val="00B030B8"/>
    <w:rsid w:val="00B12EB0"/>
    <w:rsid w:val="00B34142"/>
    <w:rsid w:val="00B4201A"/>
    <w:rsid w:val="00B54DCE"/>
    <w:rsid w:val="00B62927"/>
    <w:rsid w:val="00B73BCF"/>
    <w:rsid w:val="00B914DF"/>
    <w:rsid w:val="00B92D68"/>
    <w:rsid w:val="00BA0CCD"/>
    <w:rsid w:val="00BA2EAD"/>
    <w:rsid w:val="00BA3DCE"/>
    <w:rsid w:val="00BA5DAB"/>
    <w:rsid w:val="00BA7512"/>
    <w:rsid w:val="00BC1496"/>
    <w:rsid w:val="00BC5162"/>
    <w:rsid w:val="00BE44ED"/>
    <w:rsid w:val="00BE4681"/>
    <w:rsid w:val="00BF1EEA"/>
    <w:rsid w:val="00C01810"/>
    <w:rsid w:val="00C0428A"/>
    <w:rsid w:val="00C24739"/>
    <w:rsid w:val="00C56B59"/>
    <w:rsid w:val="00C61526"/>
    <w:rsid w:val="00C61FAB"/>
    <w:rsid w:val="00C63042"/>
    <w:rsid w:val="00C7178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C0FDF"/>
    <w:rsid w:val="00CC1845"/>
    <w:rsid w:val="00CD26A2"/>
    <w:rsid w:val="00CD660C"/>
    <w:rsid w:val="00CE0F96"/>
    <w:rsid w:val="00CE27D2"/>
    <w:rsid w:val="00CE315E"/>
    <w:rsid w:val="00CE6527"/>
    <w:rsid w:val="00CE72C7"/>
    <w:rsid w:val="00CF686F"/>
    <w:rsid w:val="00D04BBC"/>
    <w:rsid w:val="00D05B16"/>
    <w:rsid w:val="00D07AAC"/>
    <w:rsid w:val="00D1273F"/>
    <w:rsid w:val="00D148D4"/>
    <w:rsid w:val="00D164FF"/>
    <w:rsid w:val="00D31BD7"/>
    <w:rsid w:val="00D4056A"/>
    <w:rsid w:val="00D468D4"/>
    <w:rsid w:val="00D60760"/>
    <w:rsid w:val="00D63142"/>
    <w:rsid w:val="00D70759"/>
    <w:rsid w:val="00D73096"/>
    <w:rsid w:val="00D73A37"/>
    <w:rsid w:val="00D74C2D"/>
    <w:rsid w:val="00D76B6D"/>
    <w:rsid w:val="00D8087B"/>
    <w:rsid w:val="00DA1C0D"/>
    <w:rsid w:val="00DB2995"/>
    <w:rsid w:val="00DB7947"/>
    <w:rsid w:val="00DB79D4"/>
    <w:rsid w:val="00DC2E97"/>
    <w:rsid w:val="00DC72CB"/>
    <w:rsid w:val="00DC7F78"/>
    <w:rsid w:val="00DD167D"/>
    <w:rsid w:val="00DE14C8"/>
    <w:rsid w:val="00DE4C61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91D25"/>
    <w:rsid w:val="00E94C59"/>
    <w:rsid w:val="00EA580A"/>
    <w:rsid w:val="00EB0114"/>
    <w:rsid w:val="00EB24C4"/>
    <w:rsid w:val="00EC3896"/>
    <w:rsid w:val="00ED3C85"/>
    <w:rsid w:val="00ED3D2B"/>
    <w:rsid w:val="00ED4BDE"/>
    <w:rsid w:val="00ED7D1C"/>
    <w:rsid w:val="00EE63E6"/>
    <w:rsid w:val="00EF4329"/>
    <w:rsid w:val="00F06CD4"/>
    <w:rsid w:val="00F230F0"/>
    <w:rsid w:val="00F409C3"/>
    <w:rsid w:val="00F478BE"/>
    <w:rsid w:val="00F718F1"/>
    <w:rsid w:val="00F855AA"/>
    <w:rsid w:val="00FA2145"/>
    <w:rsid w:val="00FB1E26"/>
    <w:rsid w:val="00FB52C1"/>
    <w:rsid w:val="00FB748F"/>
    <w:rsid w:val="00FC41CE"/>
    <w:rsid w:val="00FC7FF3"/>
    <w:rsid w:val="00FD0F9C"/>
    <w:rsid w:val="00FD1499"/>
    <w:rsid w:val="00FE4F4E"/>
    <w:rsid w:val="00FF3B92"/>
    <w:rsid w:val="00FF478A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73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Coding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Coding Standards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1</cp:revision>
  <dcterms:created xsi:type="dcterms:W3CDTF">2016-11-07T04:33:00Z</dcterms:created>
  <dcterms:modified xsi:type="dcterms:W3CDTF">2016-11-07T04:34:00Z</dcterms:modified>
</cp:coreProperties>
</file>